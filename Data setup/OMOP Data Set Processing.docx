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F99" w14:paraId="6192EA65" w14:textId="77777777" w:rsidTr="00DC2F99">
        <w:tc>
          <w:tcPr>
            <w:tcW w:w="935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370E9746" w14:textId="35431950" w:rsidR="006154D4" w:rsidRPr="00387C8B" w:rsidRDefault="00F47C24" w:rsidP="006154D4">
            <w:pPr>
              <w:spacing w:before="120"/>
              <w:jc w:val="center"/>
              <w:rPr>
                <w:rFonts w:ascii="Garamond" w:hAnsi="Garamond"/>
                <w:b/>
                <w:smallCaps/>
                <w:color w:val="44546A" w:themeColor="text2"/>
                <w:sz w:val="32"/>
              </w:rPr>
            </w:pPr>
            <w:r>
              <w:rPr>
                <w:rFonts w:ascii="Garamond" w:hAnsi="Garamond"/>
                <w:b/>
                <w:smallCaps/>
                <w:color w:val="44546A" w:themeColor="text2"/>
                <w:sz w:val="32"/>
              </w:rPr>
              <w:t>OMOP Data Set Processing</w:t>
            </w:r>
          </w:p>
          <w:p w14:paraId="45CE3783" w14:textId="0BF56E55" w:rsidR="006154D4" w:rsidRPr="00387C8B" w:rsidRDefault="00F47C24" w:rsidP="006154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Steps Taken</w:t>
            </w:r>
          </w:p>
          <w:p w14:paraId="133489B0" w14:textId="77777777" w:rsidR="00DC2F99" w:rsidRDefault="00DC2F99" w:rsidP="00E53AB0"/>
        </w:tc>
      </w:tr>
    </w:tbl>
    <w:p w14:paraId="5C370D24" w14:textId="77777777" w:rsidR="00FA77EB" w:rsidRDefault="00FA77EB" w:rsidP="00E53AB0">
      <w:pPr>
        <w:spacing w:after="0" w:line="240" w:lineRule="auto"/>
      </w:pPr>
    </w:p>
    <w:p w14:paraId="46FFFFDC" w14:textId="77777777" w:rsidR="00DC2F99" w:rsidRDefault="00EC7368" w:rsidP="00EC7368">
      <w:pPr>
        <w:spacing w:after="0" w:line="240" w:lineRule="auto"/>
        <w:jc w:val="center"/>
      </w:pPr>
      <w:r>
        <w:t>David A Stumpf, MD, PhD</w:t>
      </w:r>
      <w:r>
        <w:rPr>
          <w:rStyle w:val="FootnoteReference"/>
        </w:rPr>
        <w:footnoteReference w:id="1"/>
      </w:r>
    </w:p>
    <w:p w14:paraId="66077655" w14:textId="77777777" w:rsidR="00EC7368" w:rsidRDefault="00EC7368" w:rsidP="00E53AB0">
      <w:pPr>
        <w:spacing w:after="0" w:line="240" w:lineRule="auto"/>
      </w:pPr>
    </w:p>
    <w:p w14:paraId="47538BCC" w14:textId="77777777" w:rsidR="006154D4" w:rsidRDefault="006154D4" w:rsidP="00E53AB0">
      <w:pPr>
        <w:spacing w:after="0" w:line="240" w:lineRule="auto"/>
      </w:pPr>
    </w:p>
    <w:p w14:paraId="4D866FAB" w14:textId="77777777" w:rsidR="00EC7368" w:rsidRDefault="00EC7368" w:rsidP="00E53AB0">
      <w:pPr>
        <w:spacing w:after="0" w:line="240" w:lineRule="auto"/>
      </w:pPr>
    </w:p>
    <w:p w14:paraId="3976C1B9" w14:textId="1ADFAECA" w:rsidR="00EC7368" w:rsidRDefault="00F47C24" w:rsidP="00E53AB0">
      <w:pPr>
        <w:spacing w:after="0" w:line="240" w:lineRule="auto"/>
      </w:pPr>
      <w:r>
        <w:t xml:space="preserve">Downloaded data set: </w:t>
      </w:r>
      <w:hyperlink r:id="rId8" w:history="1">
        <w:r w:rsidRPr="00CF4818">
          <w:rPr>
            <w:rStyle w:val="Hyperlink"/>
          </w:rPr>
          <w:t>https://www.ohdsi.org/data-standardization/</w:t>
        </w:r>
      </w:hyperlink>
      <w:r>
        <w:t xml:space="preserve"> </w:t>
      </w:r>
      <w:proofErr w:type="spellStart"/>
      <w:r>
        <w:t>SynPUF</w:t>
      </w:r>
      <w:proofErr w:type="spellEnd"/>
      <w:r>
        <w:t xml:space="preserve">% and unzipped to </w:t>
      </w:r>
      <w:r w:rsidRPr="00F47C24">
        <w:t>C:\Data\Consulting\MATTER\Neuropath\Horizon 2020\OHDSI\OMOP Test Data</w:t>
      </w:r>
      <w:r>
        <w:t>. This was a set of csv files.</w:t>
      </w:r>
      <w:r w:rsidR="00490B9A">
        <w:t xml:space="preserve"> The data is simulated and has limitations. The provider NPI, patients are not real; there are missing elements such as costs, address, etc.</w:t>
      </w:r>
    </w:p>
    <w:p w14:paraId="64A55637" w14:textId="35E968EE" w:rsidR="00F47C24" w:rsidRDefault="00F47C24" w:rsidP="00E53AB0">
      <w:pPr>
        <w:spacing w:after="0" w:line="240" w:lineRule="auto"/>
      </w:pPr>
    </w:p>
    <w:p w14:paraId="566B40FC" w14:textId="03AE39A4" w:rsidR="00F47C24" w:rsidRDefault="00F47C24" w:rsidP="00E53AB0">
      <w:pPr>
        <w:spacing w:after="0" w:line="240" w:lineRule="auto"/>
      </w:pPr>
      <w:r>
        <w:t xml:space="preserve">Downloaded SQL Query to create tables. </w:t>
      </w:r>
      <w:hyperlink r:id="rId9" w:history="1">
        <w:r w:rsidRPr="00CF4818">
          <w:rPr>
            <w:rStyle w:val="Hyperlink"/>
          </w:rPr>
          <w:t>https://raw.githubusercontent.com/OHDSI/CommonDataModel/v5.2.2/Sql%20Server/OMOP%20CDM%20ddl%20-%20SQL%20Server.sql</w:t>
        </w:r>
      </w:hyperlink>
      <w:r>
        <w:t xml:space="preserve">. </w:t>
      </w:r>
      <w:r w:rsidR="00952370">
        <w:t xml:space="preserve">Index and constraints still need to be done. Files at </w:t>
      </w:r>
      <w:hyperlink r:id="rId10" w:history="1">
        <w:r w:rsidR="00952370" w:rsidRPr="00E875D4">
          <w:rPr>
            <w:rStyle w:val="Hyperlink"/>
          </w:rPr>
          <w:t>https://github.com/OHDSI/CommonDataModel/tree/v5.2.2/Sql%20Server</w:t>
        </w:r>
      </w:hyperlink>
      <w:r w:rsidR="00952370">
        <w:t xml:space="preserve">. </w:t>
      </w:r>
      <w:r w:rsidR="00952370">
        <w:tab/>
      </w:r>
      <w:r w:rsidR="00952370">
        <w:tab/>
      </w:r>
    </w:p>
    <w:p w14:paraId="094458F8" w14:textId="1E15E682" w:rsidR="00F47C24" w:rsidRDefault="00F47C24" w:rsidP="00E53AB0">
      <w:pPr>
        <w:spacing w:after="0" w:line="240" w:lineRule="auto"/>
      </w:pPr>
    </w:p>
    <w:p w14:paraId="70F5D587" w14:textId="77777777" w:rsidR="00F47C24" w:rsidRDefault="00F47C24" w:rsidP="00E53AB0">
      <w:pPr>
        <w:spacing w:after="0" w:line="240" w:lineRule="auto"/>
      </w:pPr>
      <w:r>
        <w:t xml:space="preserve">This was trimmed of the top rows and the comment rows and then saved. This was used to create tables with python code. However, there was a missing comma in one row which needed to be inserted. After that, the table were created. </w:t>
      </w:r>
    </w:p>
    <w:p w14:paraId="7D94E10C" w14:textId="77777777" w:rsidR="00F47C24" w:rsidRDefault="00F47C24" w:rsidP="00E53AB0">
      <w:pPr>
        <w:spacing w:after="0" w:line="240" w:lineRule="auto"/>
      </w:pPr>
    </w:p>
    <w:p w14:paraId="7134BAEE" w14:textId="3A64D519" w:rsidR="00F47C24" w:rsidRDefault="00F47C24" w:rsidP="00E53AB0">
      <w:pPr>
        <w:spacing w:after="0" w:line="240" w:lineRule="auto"/>
      </w:pPr>
      <w:r>
        <w:t xml:space="preserve">The csv file names are the same as the SQL server names. However, there were csv files that were not in the SQL query to create their table. </w:t>
      </w:r>
    </w:p>
    <w:p w14:paraId="494FEA09" w14:textId="19D23FD3" w:rsidR="00035CF0" w:rsidRDefault="00035CF0" w:rsidP="00E53AB0">
      <w:pPr>
        <w:spacing w:after="0" w:line="240" w:lineRule="auto"/>
      </w:pPr>
    </w:p>
    <w:p w14:paraId="31E7525A" w14:textId="25B4C403" w:rsidR="00035CF0" w:rsidRDefault="00035CF0" w:rsidP="00E53AB0">
      <w:pPr>
        <w:spacing w:after="0" w:line="240" w:lineRule="auto"/>
      </w:pPr>
      <w:r>
        <w:t>Table uploads:</w:t>
      </w:r>
    </w:p>
    <w:p w14:paraId="22D07BB0" w14:textId="3325C530" w:rsidR="00035CF0" w:rsidRDefault="00035CF0" w:rsidP="00E53A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CF0" w14:paraId="7652B4C5" w14:textId="77777777" w:rsidTr="00035CF0">
        <w:tc>
          <w:tcPr>
            <w:tcW w:w="4675" w:type="dxa"/>
          </w:tcPr>
          <w:p w14:paraId="38444651" w14:textId="6350140D" w:rsidR="00035CF0" w:rsidRDefault="00035CF0" w:rsidP="00E53AB0">
            <w:r>
              <w:t>Successful load</w:t>
            </w:r>
          </w:p>
        </w:tc>
        <w:tc>
          <w:tcPr>
            <w:tcW w:w="4675" w:type="dxa"/>
          </w:tcPr>
          <w:p w14:paraId="2E4A6007" w14:textId="53F2AAE4" w:rsidR="00035CF0" w:rsidRDefault="00035CF0" w:rsidP="00E53AB0">
            <w:r>
              <w:t>Failed</w:t>
            </w:r>
            <w:r w:rsidR="00447BFE">
              <w:t xml:space="preserve"> for lack of table</w:t>
            </w:r>
          </w:p>
        </w:tc>
      </w:tr>
      <w:tr w:rsidR="00035CF0" w14:paraId="6482EBBC" w14:textId="77777777" w:rsidTr="00035CF0">
        <w:tc>
          <w:tcPr>
            <w:tcW w:w="4675" w:type="dxa"/>
          </w:tcPr>
          <w:p w14:paraId="6E9C3096" w14:textId="77777777" w:rsidR="00035CF0" w:rsidRDefault="00035CF0" w:rsidP="00035CF0">
            <w:proofErr w:type="spellStart"/>
            <w:r>
              <w:t>care_site</w:t>
            </w:r>
            <w:proofErr w:type="spellEnd"/>
          </w:p>
          <w:p w14:paraId="7900E3CC" w14:textId="77777777" w:rsidR="00035CF0" w:rsidRDefault="00035CF0" w:rsidP="00035CF0">
            <w:proofErr w:type="spellStart"/>
            <w:r>
              <w:t>cdm_source</w:t>
            </w:r>
            <w:proofErr w:type="spellEnd"/>
          </w:p>
          <w:p w14:paraId="32300C4F" w14:textId="77777777" w:rsidR="00035CF0" w:rsidRDefault="00035CF0" w:rsidP="00035CF0">
            <w:r>
              <w:t>concept</w:t>
            </w:r>
          </w:p>
          <w:p w14:paraId="78550EA2" w14:textId="77777777" w:rsidR="00035CF0" w:rsidRDefault="00035CF0" w:rsidP="00035CF0">
            <w:proofErr w:type="spellStart"/>
            <w:r>
              <w:t>concept_ancestor</w:t>
            </w:r>
            <w:proofErr w:type="spellEnd"/>
          </w:p>
          <w:p w14:paraId="310125F5" w14:textId="77777777" w:rsidR="00035CF0" w:rsidRDefault="00035CF0" w:rsidP="00035CF0">
            <w:proofErr w:type="spellStart"/>
            <w:r>
              <w:t>concept_class</w:t>
            </w:r>
            <w:proofErr w:type="spellEnd"/>
          </w:p>
          <w:p w14:paraId="757445BF" w14:textId="77777777" w:rsidR="002046C6" w:rsidRDefault="002046C6" w:rsidP="002046C6">
            <w:proofErr w:type="spellStart"/>
            <w:r>
              <w:t>concept_relationship</w:t>
            </w:r>
            <w:proofErr w:type="spellEnd"/>
          </w:p>
          <w:p w14:paraId="08A4A25B" w14:textId="77777777" w:rsidR="002046C6" w:rsidRDefault="002046C6" w:rsidP="002046C6">
            <w:proofErr w:type="spellStart"/>
            <w:r>
              <w:t>concept_synonym</w:t>
            </w:r>
            <w:proofErr w:type="spellEnd"/>
          </w:p>
          <w:p w14:paraId="2EF53B2D" w14:textId="77777777" w:rsidR="002046C6" w:rsidRDefault="002046C6" w:rsidP="002046C6">
            <w:proofErr w:type="spellStart"/>
            <w:r>
              <w:t>condition_era</w:t>
            </w:r>
            <w:proofErr w:type="spellEnd"/>
          </w:p>
          <w:p w14:paraId="10EBF715" w14:textId="77777777" w:rsidR="002046C6" w:rsidRDefault="002046C6" w:rsidP="002046C6">
            <w:proofErr w:type="spellStart"/>
            <w:r>
              <w:t>condition_occurrence</w:t>
            </w:r>
            <w:proofErr w:type="spellEnd"/>
          </w:p>
          <w:p w14:paraId="477289EA" w14:textId="77777777" w:rsidR="002046C6" w:rsidRDefault="002046C6" w:rsidP="002046C6">
            <w:r>
              <w:t>cost</w:t>
            </w:r>
          </w:p>
          <w:p w14:paraId="1021B312" w14:textId="77777777" w:rsidR="002046C6" w:rsidRDefault="002046C6" w:rsidP="002046C6">
            <w:r>
              <w:t>death</w:t>
            </w:r>
          </w:p>
          <w:p w14:paraId="77DF83F1" w14:textId="77777777" w:rsidR="002046C6" w:rsidRDefault="002046C6" w:rsidP="002046C6">
            <w:proofErr w:type="spellStart"/>
            <w:r>
              <w:t>device_exposure</w:t>
            </w:r>
            <w:proofErr w:type="spellEnd"/>
          </w:p>
          <w:p w14:paraId="54D59C8D" w14:textId="77777777" w:rsidR="002046C6" w:rsidRDefault="002046C6" w:rsidP="002046C6">
            <w:r>
              <w:t>domain</w:t>
            </w:r>
          </w:p>
          <w:p w14:paraId="21E3AB8F" w14:textId="77777777" w:rsidR="002046C6" w:rsidRDefault="002046C6" w:rsidP="002046C6">
            <w:proofErr w:type="spellStart"/>
            <w:r>
              <w:t>drug_era</w:t>
            </w:r>
            <w:proofErr w:type="spellEnd"/>
          </w:p>
          <w:p w14:paraId="36395ABA" w14:textId="77777777" w:rsidR="002046C6" w:rsidRDefault="002046C6" w:rsidP="002046C6">
            <w:proofErr w:type="spellStart"/>
            <w:r>
              <w:t>drug_exposure</w:t>
            </w:r>
            <w:proofErr w:type="spellEnd"/>
          </w:p>
          <w:p w14:paraId="515A59E0" w14:textId="77777777" w:rsidR="002046C6" w:rsidRDefault="002046C6" w:rsidP="002046C6">
            <w:proofErr w:type="spellStart"/>
            <w:r>
              <w:t>drug_strength</w:t>
            </w:r>
            <w:proofErr w:type="spellEnd"/>
          </w:p>
          <w:p w14:paraId="1236CB15" w14:textId="77777777" w:rsidR="002046C6" w:rsidRDefault="002046C6" w:rsidP="002046C6">
            <w:r>
              <w:lastRenderedPageBreak/>
              <w:t>location</w:t>
            </w:r>
          </w:p>
          <w:p w14:paraId="5B199CE6" w14:textId="77777777" w:rsidR="002046C6" w:rsidRDefault="002046C6" w:rsidP="002046C6">
            <w:r>
              <w:t>measurement</w:t>
            </w:r>
          </w:p>
          <w:p w14:paraId="00A50D35" w14:textId="77777777" w:rsidR="002046C6" w:rsidRDefault="002046C6" w:rsidP="002046C6">
            <w:r>
              <w:t>observation</w:t>
            </w:r>
          </w:p>
          <w:p w14:paraId="56F86213" w14:textId="77777777" w:rsidR="002046C6" w:rsidRDefault="002046C6" w:rsidP="002046C6">
            <w:proofErr w:type="spellStart"/>
            <w:r>
              <w:t>observation_period</w:t>
            </w:r>
            <w:proofErr w:type="spellEnd"/>
          </w:p>
          <w:p w14:paraId="11D7591C" w14:textId="77777777" w:rsidR="002046C6" w:rsidRDefault="002046C6" w:rsidP="002046C6">
            <w:proofErr w:type="spellStart"/>
            <w:r>
              <w:t>payer_plan_period</w:t>
            </w:r>
            <w:proofErr w:type="spellEnd"/>
          </w:p>
          <w:p w14:paraId="0D823CD3" w14:textId="77777777" w:rsidR="002046C6" w:rsidRDefault="002046C6" w:rsidP="002046C6">
            <w:r>
              <w:t>person</w:t>
            </w:r>
          </w:p>
          <w:p w14:paraId="5864203A" w14:textId="77777777" w:rsidR="002046C6" w:rsidRDefault="002046C6" w:rsidP="002046C6">
            <w:proofErr w:type="spellStart"/>
            <w:r>
              <w:t>procedure_occurrence</w:t>
            </w:r>
            <w:proofErr w:type="spellEnd"/>
          </w:p>
          <w:p w14:paraId="1435260B" w14:textId="77777777" w:rsidR="002046C6" w:rsidRDefault="002046C6" w:rsidP="002046C6">
            <w:r>
              <w:t>provider</w:t>
            </w:r>
          </w:p>
          <w:p w14:paraId="560126B9" w14:textId="77777777" w:rsidR="002046C6" w:rsidRDefault="002046C6" w:rsidP="002046C6">
            <w:r>
              <w:t>relationship</w:t>
            </w:r>
          </w:p>
          <w:p w14:paraId="5DEDEDAA" w14:textId="05375FED" w:rsidR="002046C6" w:rsidRDefault="002046C6" w:rsidP="002046C6">
            <w:proofErr w:type="spellStart"/>
            <w:r>
              <w:t>visit_occurrence</w:t>
            </w:r>
            <w:proofErr w:type="spellEnd"/>
          </w:p>
        </w:tc>
        <w:tc>
          <w:tcPr>
            <w:tcW w:w="4675" w:type="dxa"/>
          </w:tcPr>
          <w:p w14:paraId="63BA27F7" w14:textId="77777777" w:rsidR="00035CF0" w:rsidRDefault="00035CF0" w:rsidP="00E53AB0">
            <w:r w:rsidRPr="00035CF0">
              <w:lastRenderedPageBreak/>
              <w:t>achilles_analysis.csv</w:t>
            </w:r>
          </w:p>
          <w:p w14:paraId="71E1E0B4" w14:textId="77777777" w:rsidR="00035CF0" w:rsidRDefault="00035CF0" w:rsidP="00E53AB0">
            <w:r w:rsidRPr="00035CF0">
              <w:t>achilles_heel_results.csv</w:t>
            </w:r>
          </w:p>
          <w:p w14:paraId="5AFEB38B" w14:textId="77777777" w:rsidR="00035CF0" w:rsidRDefault="00035CF0" w:rsidP="00E53AB0">
            <w:r w:rsidRPr="00035CF0">
              <w:t>achilles_results.csv</w:t>
            </w:r>
          </w:p>
          <w:p w14:paraId="132C9236" w14:textId="77777777" w:rsidR="00035CF0" w:rsidRDefault="00035CF0" w:rsidP="00E53AB0">
            <w:r w:rsidRPr="00035CF0">
              <w:t>achilles_results_derived.csv</w:t>
            </w:r>
          </w:p>
          <w:p w14:paraId="1EB28959" w14:textId="77777777" w:rsidR="00035CF0" w:rsidRDefault="00035CF0" w:rsidP="00E53AB0">
            <w:r w:rsidRPr="00035CF0">
              <w:t>achilles_results_dist.csv</w:t>
            </w:r>
          </w:p>
          <w:p w14:paraId="0BC37597" w14:textId="47BC526A" w:rsidR="00035CF0" w:rsidRDefault="00035CF0" w:rsidP="00E53AB0">
            <w:r w:rsidRPr="00035CF0">
              <w:t>concept_hierarchy.csv</w:t>
            </w:r>
          </w:p>
        </w:tc>
      </w:tr>
    </w:tbl>
    <w:p w14:paraId="4B0A8965" w14:textId="77777777" w:rsidR="00035CF0" w:rsidRDefault="00035CF0" w:rsidP="00E53AB0">
      <w:pPr>
        <w:spacing w:after="0" w:line="240" w:lineRule="auto"/>
      </w:pPr>
    </w:p>
    <w:p w14:paraId="478F1C8C" w14:textId="77777777" w:rsidR="00F47C24" w:rsidRDefault="00F47C24" w:rsidP="00E53AB0">
      <w:pPr>
        <w:spacing w:after="0" w:line="240" w:lineRule="auto"/>
      </w:pPr>
    </w:p>
    <w:p w14:paraId="4938CD7A" w14:textId="5B96FF6E" w:rsidR="00F47C24" w:rsidRDefault="00F47C24" w:rsidP="00E53AB0">
      <w:pPr>
        <w:spacing w:after="0" w:line="240" w:lineRule="auto"/>
      </w:pPr>
      <w:r>
        <w:t xml:space="preserve"> </w:t>
      </w:r>
      <w:r w:rsidR="006300DA">
        <w:t>At this point, the SQL server tables are:</w:t>
      </w:r>
    </w:p>
    <w:p w14:paraId="4AD210C7" w14:textId="77DA78C2" w:rsidR="006300DA" w:rsidRDefault="006300DA" w:rsidP="00E53AB0">
      <w:pPr>
        <w:spacing w:after="0" w:line="240" w:lineRule="auto"/>
      </w:pPr>
    </w:p>
    <w:p w14:paraId="13579BD9" w14:textId="0419C0E8" w:rsidR="006300DA" w:rsidRDefault="00450FC1" w:rsidP="00E53AB0">
      <w:pPr>
        <w:spacing w:after="0" w:line="240" w:lineRule="auto"/>
      </w:pPr>
      <w:r>
        <w:object w:dxaOrig="3482" w:dyaOrig="11638" w14:anchorId="300F4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39.5pt" o:ole="">
            <v:imagedata r:id="rId11" o:title=""/>
          </v:shape>
          <o:OLEObject Type="Link" ProgID="Excel.Sheet.12" ShapeID="_x0000_i1025" DrawAspect="Content" r:id="rId12" UpdateMode="Always">
            <o:LinkType>EnhancedMetaFile</o:LinkType>
            <o:LockedField>false</o:LockedField>
          </o:OLEObject>
        </w:object>
      </w:r>
      <w:r>
        <w:t xml:space="preserve"> database </w:t>
      </w:r>
      <w:proofErr w:type="spellStart"/>
      <w:r>
        <w:t>mdf</w:t>
      </w:r>
      <w:proofErr w:type="spellEnd"/>
      <w:r>
        <w:t xml:space="preserve">=15.3 </w:t>
      </w:r>
      <w:proofErr w:type="spellStart"/>
      <w:r>
        <w:t>mB</w:t>
      </w:r>
      <w:proofErr w:type="spellEnd"/>
      <w:r>
        <w:t xml:space="preserve">; log= 38.4 </w:t>
      </w:r>
      <w:proofErr w:type="spellStart"/>
      <w:r>
        <w:t>mB</w:t>
      </w:r>
      <w:proofErr w:type="spellEnd"/>
      <w:r>
        <w:t xml:space="preserve">. After shrinking: 15.3 and 8.3 </w:t>
      </w:r>
      <w:proofErr w:type="spellStart"/>
      <w:r>
        <w:t>mB</w:t>
      </w:r>
      <w:proofErr w:type="spellEnd"/>
      <w:r>
        <w:t>.</w:t>
      </w:r>
    </w:p>
    <w:p w14:paraId="6B0A356F" w14:textId="01B0C329" w:rsidR="002B0138" w:rsidRDefault="002B0138" w:rsidP="00E53AB0">
      <w:pPr>
        <w:spacing w:after="0" w:line="240" w:lineRule="auto"/>
      </w:pPr>
    </w:p>
    <w:p w14:paraId="753BBBA8" w14:textId="50C876D9" w:rsidR="002B0138" w:rsidRDefault="002B0138" w:rsidP="00E53AB0">
      <w:pPr>
        <w:spacing w:after="0" w:line="240" w:lineRule="auto"/>
      </w:pPr>
      <w:r>
        <w:lastRenderedPageBreak/>
        <w:t>MANUAL UPLOAD</w:t>
      </w:r>
    </w:p>
    <w:p w14:paraId="35844C68" w14:textId="2F740900" w:rsidR="002B0138" w:rsidRDefault="002B0138" w:rsidP="00E53AB0">
      <w:pPr>
        <w:spacing w:after="0" w:line="240" w:lineRule="auto"/>
      </w:pPr>
    </w:p>
    <w:p w14:paraId="118A08F7" w14:textId="0FB7B4CB" w:rsidR="002B0138" w:rsidRDefault="002B0138" w:rsidP="00E53AB0">
      <w:pPr>
        <w:spacing w:after="0" w:line="240" w:lineRule="auto"/>
      </w:pPr>
      <w:r>
        <w:t xml:space="preserve">Put </w:t>
      </w:r>
      <w:proofErr w:type="spellStart"/>
      <w:r>
        <w:t>cvs</w:t>
      </w:r>
      <w:proofErr w:type="spellEnd"/>
      <w:r>
        <w:t xml:space="preserve"> files in the import directory. Then run these queries in the Neo4j browser:</w:t>
      </w:r>
    </w:p>
    <w:p w14:paraId="159F94D5" w14:textId="261D74FD" w:rsidR="002B0138" w:rsidRDefault="002B0138" w:rsidP="00E53AB0">
      <w:pPr>
        <w:spacing w:after="0" w:line="240" w:lineRule="auto"/>
      </w:pPr>
    </w:p>
    <w:p w14:paraId="531DDDEF" w14:textId="77AE8D1B" w:rsidR="002B0138" w:rsidRDefault="002B0138" w:rsidP="00E53AB0">
      <w:pPr>
        <w:spacing w:after="0" w:line="240" w:lineRule="auto"/>
      </w:pPr>
      <w:r w:rsidRPr="002B0138">
        <w:t>LOAD CSV WITH HEADERS FROM 'file:///omop/Person.csv' as line FIELDTERMINATOR '|' create (p:Person{person_id:toInteger(line.person_id),year_of_birth:toInteger(line.year_of_birth),month_of_birth:toInteger(line.month_of_birth),race:toString(line.race),ethnicity:toString(line.ethnicity),state:toString(line.state)})</w:t>
      </w:r>
    </w:p>
    <w:p w14:paraId="7E684502" w14:textId="012C55D7" w:rsidR="002B0138" w:rsidRDefault="002B0138" w:rsidP="00E53AB0">
      <w:pPr>
        <w:spacing w:after="0" w:line="240" w:lineRule="auto"/>
      </w:pPr>
    </w:p>
    <w:p w14:paraId="1CE5D32D" w14:textId="68E43DF7" w:rsidR="002B0138" w:rsidRDefault="002B0138" w:rsidP="00E53AB0">
      <w:pPr>
        <w:spacing w:after="0" w:line="240" w:lineRule="auto"/>
      </w:pPr>
      <w:r w:rsidRPr="002B0138">
        <w:t>LOAD CSV WITH HEADERS FROM 'file:///omop/Provider.csv' as line FIELDTERMINATOR '|' create (</w:t>
      </w:r>
      <w:proofErr w:type="gramStart"/>
      <w:r w:rsidRPr="002B0138">
        <w:t>p:Provider</w:t>
      </w:r>
      <w:proofErr w:type="gramEnd"/>
      <w:r w:rsidRPr="002B0138">
        <w:t>{provider_id:toInteger(line.provider_id),NPI:toInteger(line.NPI),care_site_id:toInteger(line.care_site_id)})</w:t>
      </w:r>
    </w:p>
    <w:p w14:paraId="172A12C9" w14:textId="441F6BA2" w:rsidR="002B0138" w:rsidRDefault="002B0138" w:rsidP="00E53AB0">
      <w:pPr>
        <w:spacing w:after="0" w:line="240" w:lineRule="auto"/>
      </w:pPr>
    </w:p>
    <w:p w14:paraId="0470EBB0" w14:textId="345A657F" w:rsidR="002B0138" w:rsidRDefault="002B0138" w:rsidP="00E53AB0">
      <w:pPr>
        <w:spacing w:after="0" w:line="240" w:lineRule="auto"/>
      </w:pPr>
      <w:r w:rsidRPr="002B0138">
        <w:t>LOAD CSV WITH HEADERS FROM 'file:///omop/CareSite.csv' as line FIELDTERMINATOR '|' create (</w:t>
      </w:r>
      <w:proofErr w:type="gramStart"/>
      <w:r w:rsidRPr="002B0138">
        <w:t>p:CareSite</w:t>
      </w:r>
      <w:proofErr w:type="gramEnd"/>
      <w:r w:rsidRPr="002B0138">
        <w:t>{care_site_id:toInteger(line.care_site_id),care_site_type:toString(line.care_site_type)})</w:t>
      </w:r>
    </w:p>
    <w:p w14:paraId="0AF49381" w14:textId="63CB7196" w:rsidR="002B0138" w:rsidRDefault="002B0138" w:rsidP="00E53AB0">
      <w:pPr>
        <w:spacing w:after="0" w:line="240" w:lineRule="auto"/>
      </w:pPr>
    </w:p>
    <w:p w14:paraId="0ED16A67" w14:textId="22D11D6B" w:rsidR="002B0138" w:rsidRDefault="002B0138" w:rsidP="00E53AB0">
      <w:pPr>
        <w:spacing w:after="0" w:line="240" w:lineRule="auto"/>
        <w:rPr>
          <w:rStyle w:val="styleddottedlinehover-sc-1dtvgs1-3"/>
        </w:rPr>
      </w:pPr>
      <w:r>
        <w:rPr>
          <w:rStyle w:val="styleddottedlinehover-sc-1dtvgs1-3"/>
        </w:rPr>
        <w:t xml:space="preserve">create index </w:t>
      </w:r>
      <w:proofErr w:type="gramStart"/>
      <w:r>
        <w:rPr>
          <w:rStyle w:val="styleddottedlinehover-sc-1dtvgs1-3"/>
        </w:rPr>
        <w:t>on :Person</w:t>
      </w:r>
      <w:proofErr w:type="gramEnd"/>
      <w:r>
        <w:rPr>
          <w:rStyle w:val="styleddottedlinehover-sc-1dtvgs1-3"/>
        </w:rPr>
        <w:t>(</w:t>
      </w:r>
      <w:proofErr w:type="spellStart"/>
      <w:r>
        <w:rPr>
          <w:rStyle w:val="styleddottedlinehover-sc-1dtvgs1-3"/>
        </w:rPr>
        <w:t>person_id</w:t>
      </w:r>
      <w:proofErr w:type="spellEnd"/>
      <w:r>
        <w:rPr>
          <w:rStyle w:val="styleddottedlinehover-sc-1dtvgs1-3"/>
        </w:rPr>
        <w:t>)</w:t>
      </w:r>
    </w:p>
    <w:p w14:paraId="4B625921" w14:textId="170216DD" w:rsidR="002B0138" w:rsidRDefault="002B0138" w:rsidP="00E53AB0">
      <w:pPr>
        <w:spacing w:after="0" w:line="240" w:lineRule="auto"/>
        <w:rPr>
          <w:rStyle w:val="styleddottedlinehover-sc-1dtvgs1-3"/>
        </w:rPr>
      </w:pPr>
    </w:p>
    <w:p w14:paraId="4633E7E3" w14:textId="416746B7" w:rsidR="002B0138" w:rsidRDefault="002B0138" w:rsidP="00E53AB0">
      <w:pPr>
        <w:spacing w:after="0" w:line="240" w:lineRule="auto"/>
      </w:pPr>
      <w:r w:rsidRPr="002B0138">
        <w:t xml:space="preserve">create index </w:t>
      </w:r>
      <w:proofErr w:type="gramStart"/>
      <w:r w:rsidRPr="002B0138">
        <w:t>on :Provider</w:t>
      </w:r>
      <w:proofErr w:type="gramEnd"/>
      <w:r w:rsidRPr="002B0138">
        <w:t>(</w:t>
      </w:r>
      <w:proofErr w:type="spellStart"/>
      <w:r w:rsidRPr="002B0138">
        <w:t>provider_id</w:t>
      </w:r>
      <w:proofErr w:type="spellEnd"/>
      <w:r w:rsidRPr="002B0138">
        <w:t>)</w:t>
      </w:r>
    </w:p>
    <w:p w14:paraId="3210A868" w14:textId="44197406" w:rsidR="002B0138" w:rsidRDefault="002B0138" w:rsidP="00E53AB0">
      <w:pPr>
        <w:spacing w:after="0" w:line="240" w:lineRule="auto"/>
      </w:pPr>
    </w:p>
    <w:p w14:paraId="1F84E6A5" w14:textId="36ADEBC5" w:rsidR="002B0138" w:rsidRDefault="002B0138" w:rsidP="00E53AB0">
      <w:pPr>
        <w:spacing w:after="0" w:line="240" w:lineRule="auto"/>
      </w:pPr>
      <w:r w:rsidRPr="002B0138">
        <w:t xml:space="preserve">create index </w:t>
      </w:r>
      <w:proofErr w:type="gramStart"/>
      <w:r w:rsidRPr="002B0138">
        <w:t>on :</w:t>
      </w:r>
      <w:proofErr w:type="spellStart"/>
      <w:r w:rsidRPr="002B0138">
        <w:t>CareSite</w:t>
      </w:r>
      <w:proofErr w:type="spellEnd"/>
      <w:proofErr w:type="gramEnd"/>
      <w:r w:rsidRPr="002B0138">
        <w:t>(</w:t>
      </w:r>
      <w:proofErr w:type="spellStart"/>
      <w:r w:rsidRPr="002B0138">
        <w:t>care_site_id</w:t>
      </w:r>
      <w:proofErr w:type="spellEnd"/>
      <w:r w:rsidRPr="002B0138">
        <w:t>)</w:t>
      </w:r>
    </w:p>
    <w:p w14:paraId="493ABF3B" w14:textId="6DC70C07" w:rsidR="002B0138" w:rsidRDefault="002B0138" w:rsidP="00E53AB0">
      <w:pPr>
        <w:spacing w:after="0" w:line="240" w:lineRule="auto"/>
      </w:pPr>
    </w:p>
    <w:p w14:paraId="08256155" w14:textId="12305218" w:rsidR="002B0138" w:rsidRDefault="002B0138" w:rsidP="00E53AB0">
      <w:pPr>
        <w:spacing w:after="0" w:line="240" w:lineRule="auto"/>
      </w:pPr>
      <w:r w:rsidRPr="002B0138">
        <w:t>LOAD CSV WITH HEADERS FROM 'file:///omop/PersonProvider.csv' as line FIELDTERMINATOR '|' match (</w:t>
      </w:r>
      <w:proofErr w:type="spellStart"/>
      <w:r w:rsidRPr="002B0138">
        <w:t>p:Provider</w:t>
      </w:r>
      <w:proofErr w:type="spellEnd"/>
      <w:r w:rsidRPr="002B0138">
        <w:t>{</w:t>
      </w:r>
      <w:proofErr w:type="spellStart"/>
      <w:r w:rsidRPr="002B0138">
        <w:t>provider_id:toInteger</w:t>
      </w:r>
      <w:proofErr w:type="spellEnd"/>
      <w:r w:rsidRPr="002B0138">
        <w:t>(</w:t>
      </w:r>
      <w:proofErr w:type="spellStart"/>
      <w:r w:rsidRPr="002B0138">
        <w:t>line.provider_id</w:t>
      </w:r>
      <w:proofErr w:type="spellEnd"/>
      <w:r w:rsidRPr="002B0138">
        <w:t>)}) match (</w:t>
      </w:r>
      <w:proofErr w:type="spellStart"/>
      <w:r w:rsidRPr="002B0138">
        <w:t>people:Person</w:t>
      </w:r>
      <w:proofErr w:type="spellEnd"/>
      <w:r w:rsidRPr="002B0138">
        <w:t>{</w:t>
      </w:r>
      <w:proofErr w:type="spellStart"/>
      <w:r w:rsidRPr="002B0138">
        <w:t>person_id:toInteger</w:t>
      </w:r>
      <w:proofErr w:type="spellEnd"/>
      <w:r w:rsidRPr="002B0138">
        <w:t>(</w:t>
      </w:r>
      <w:proofErr w:type="spellStart"/>
      <w:r w:rsidRPr="002B0138">
        <w:t>line.person_id</w:t>
      </w:r>
      <w:proofErr w:type="spellEnd"/>
      <w:r w:rsidRPr="002B0138">
        <w:t>)}) merge (people)-[r:PersonProvider{visit_ct:toInteger(line.visit_ct)}]-&gt;(p)</w:t>
      </w:r>
    </w:p>
    <w:p w14:paraId="62CA239B" w14:textId="7FC4D6AF" w:rsidR="002B0138" w:rsidRDefault="002B0138" w:rsidP="00E53AB0">
      <w:pPr>
        <w:spacing w:after="0" w:line="240" w:lineRule="auto"/>
      </w:pPr>
    </w:p>
    <w:p w14:paraId="3D6CEE90" w14:textId="77777777" w:rsidR="002B0138" w:rsidRDefault="002B0138" w:rsidP="00E53AB0">
      <w:pPr>
        <w:spacing w:after="0" w:line="240" w:lineRule="auto"/>
      </w:pPr>
    </w:p>
    <w:sectPr w:rsidR="002B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2607" w14:textId="77777777" w:rsidR="00DD48B1" w:rsidRDefault="00DD48B1" w:rsidP="00EC7368">
      <w:pPr>
        <w:spacing w:after="0" w:line="240" w:lineRule="auto"/>
      </w:pPr>
      <w:r>
        <w:separator/>
      </w:r>
    </w:p>
  </w:endnote>
  <w:endnote w:type="continuationSeparator" w:id="0">
    <w:p w14:paraId="7095C965" w14:textId="77777777" w:rsidR="00DD48B1" w:rsidRDefault="00DD48B1" w:rsidP="00EC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D722D" w14:textId="77777777" w:rsidR="00DD48B1" w:rsidRDefault="00DD48B1" w:rsidP="00EC7368">
      <w:pPr>
        <w:spacing w:after="0" w:line="240" w:lineRule="auto"/>
      </w:pPr>
      <w:r>
        <w:separator/>
      </w:r>
    </w:p>
  </w:footnote>
  <w:footnote w:type="continuationSeparator" w:id="0">
    <w:p w14:paraId="4C0FD6DD" w14:textId="77777777" w:rsidR="00DD48B1" w:rsidRDefault="00DD48B1" w:rsidP="00EC7368">
      <w:pPr>
        <w:spacing w:after="0" w:line="240" w:lineRule="auto"/>
      </w:pPr>
      <w:r>
        <w:continuationSeparator/>
      </w:r>
    </w:p>
  </w:footnote>
  <w:footnote w:id="1">
    <w:p w14:paraId="46E4B6D0" w14:textId="40360D7D" w:rsidR="00EC7368" w:rsidRDefault="00EC7368">
      <w:pPr>
        <w:pStyle w:val="FootnoteText"/>
      </w:pPr>
      <w:r>
        <w:rPr>
          <w:rStyle w:val="FootnoteReference"/>
        </w:rPr>
        <w:footnoteRef/>
      </w:r>
      <w:r>
        <w:t xml:space="preserve"> © David A Stumpf, MD, PhD </w:t>
      </w:r>
      <w:r w:rsidR="00FD4CC5">
        <w:t>2020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52E71"/>
    <w:multiLevelType w:val="hybridMultilevel"/>
    <w:tmpl w:val="CE90E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24"/>
    <w:rsid w:val="00035CF0"/>
    <w:rsid w:val="00055B1E"/>
    <w:rsid w:val="000D66DA"/>
    <w:rsid w:val="00143E07"/>
    <w:rsid w:val="001E18DA"/>
    <w:rsid w:val="002046C6"/>
    <w:rsid w:val="002B0138"/>
    <w:rsid w:val="002C215D"/>
    <w:rsid w:val="002E32D7"/>
    <w:rsid w:val="003058B2"/>
    <w:rsid w:val="00447BFE"/>
    <w:rsid w:val="00450FC1"/>
    <w:rsid w:val="00457DAA"/>
    <w:rsid w:val="00490B9A"/>
    <w:rsid w:val="004E2B26"/>
    <w:rsid w:val="0052299B"/>
    <w:rsid w:val="006154D4"/>
    <w:rsid w:val="006300DA"/>
    <w:rsid w:val="006B1D4A"/>
    <w:rsid w:val="00707B89"/>
    <w:rsid w:val="008E0E2C"/>
    <w:rsid w:val="00952370"/>
    <w:rsid w:val="00A83329"/>
    <w:rsid w:val="00B05AC0"/>
    <w:rsid w:val="00B6355A"/>
    <w:rsid w:val="00C95361"/>
    <w:rsid w:val="00D160A7"/>
    <w:rsid w:val="00DC103E"/>
    <w:rsid w:val="00DC2F99"/>
    <w:rsid w:val="00DD48B1"/>
    <w:rsid w:val="00E066C9"/>
    <w:rsid w:val="00E53AB0"/>
    <w:rsid w:val="00E75E47"/>
    <w:rsid w:val="00EA0BA0"/>
    <w:rsid w:val="00EC7368"/>
    <w:rsid w:val="00EE5445"/>
    <w:rsid w:val="00F47C24"/>
    <w:rsid w:val="00FA77EB"/>
    <w:rsid w:val="00FD4CC5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285C"/>
  <w15:chartTrackingRefBased/>
  <w15:docId w15:val="{0711DB15-2B58-4823-89A2-32C2D4C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73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3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3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7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03E"/>
    <w:pPr>
      <w:ind w:left="720"/>
      <w:contextualSpacing/>
    </w:pPr>
  </w:style>
  <w:style w:type="character" w:customStyle="1" w:styleId="styleddottedlinehover-sc-1dtvgs1-3">
    <w:name w:val="styled__dottedlinehover-sc-1dtvgs1-3"/>
    <w:basedOn w:val="DefaultParagraphFont"/>
    <w:rsid w:val="002B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dsi.org/data-standardiza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file:///C:\Data\Consulting\MATTER\Neuropath\Horizon%202020\OHDSI\OMOP%20Test%20Data\Test%20data%20at%20AQT.xlsx!sysindexes!R1C1:R40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yperlink" Target="https://github.com/OHDSI/CommonDataModel/tree/v5.2.2/Sql%20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OHDSI/CommonDataModel/v5.2.2/Sql%20Server/OMOP%20CDM%20ddl%20-%20SQL%20Server.sq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Documents\Custom%20Office%20Templates\Genealogy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2FC1C0-8966-467E-97C2-996E4388647F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72600D-B83E-4938-9498-ECD3653B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GenealogyReport.dotx</Template>
  <TotalTime>3431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Stumpf</dc:creator>
  <cp:keywords/>
  <dc:description/>
  <cp:lastModifiedBy>David Stumpf</cp:lastModifiedBy>
  <cp:revision>16</cp:revision>
  <dcterms:created xsi:type="dcterms:W3CDTF">2020-04-04T06:05:00Z</dcterms:created>
  <dcterms:modified xsi:type="dcterms:W3CDTF">2020-07-22T23:33:00Z</dcterms:modified>
</cp:coreProperties>
</file>